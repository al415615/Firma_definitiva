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CB0A7B31-20A2-40A2-BA6A-5030656B874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85272F" w:rsidRDefault="00676789" w14:paraId="74BB2D29" w14:textId="77777777">
                <w:pPr>
                  <w:pStyle w:val="Sinespaciado"/>
                  <w:ind w:left="2160" w:hanging="2160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CB0A7B31-20A2-40A2-BA6A-5030656B8746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Sinespaciado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CB0A7B31-20A2-40A2-BA6A-5030656B8746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Sinespaciado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CB0A7B31-20A2-40A2-BA6A-5030656B8746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Sinespaciado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CB0A7B31-20A2-40A2-BA6A-5030656B8746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Sinespaciado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CB0A7B31-20A2-40A2-BA6A-5030656B8746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Sinespaciado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CB0A7B31-20A2-40A2-BA6A-5030656B8746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Sinespaciado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CB0A7B31-20A2-40A2-BA6A-5030656B8746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Sinespaciado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CB0A7B31-20A2-40A2-BA6A-5030656B8746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Sinespaciado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CB0A7B31-20A2-40A2-BA6A-5030656B8746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Sinespaciado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CB0A7B31-20A2-40A2-BA6A-5030656B8746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Sinespaciado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CB0A7B31-20A2-40A2-BA6A-5030656B8746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Sinespaciado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CB0A7B31-20A2-40A2-BA6A-5030656B8746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Sinespaciado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00000" w14:paraId="177D16CB" w14:textId="77777777">
            <w:pPr>
              <w:pStyle w:val="Sinespaciado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CB0A7B31-20A2-40A2-BA6A-5030656B8746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CB0A7B31-20A2-40A2-BA6A-5030656B8746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CB0A7B31-20A2-40A2-BA6A-5030656B8746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Sinespaciado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Sinespaciado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Sinespaciado"/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CB0A7B31-20A2-40A2-BA6A-5030656B8746}"/>
            <w:text/>
          </w:sdtPr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Ttulo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CB0A7B31-20A2-40A2-BA6A-5030656B8746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Ttulo1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CB0A7B31-20A2-40A2-BA6A-5030656B8746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Ttulo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CB0A7B31-20A2-40A2-BA6A-5030656B874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Ttulo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CB0A7B31-20A2-40A2-BA6A-5030656B8746}"/>
            <w:text/>
          </w:sdtPr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CB0A7B31-20A2-40A2-BA6A-5030656B8746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CB0A7B31-20A2-40A2-BA6A-5030656B8746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CB0A7B31-20A2-40A2-BA6A-5030656B874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CB0A7B31-20A2-40A2-BA6A-5030656B8746}"/>
        <w15:repeatingSection/>
      </w:sdtPr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CB0A7B31-20A2-40A2-BA6A-5030656B8746}"/>
                <w:text/>
              </w:sdtPr>
              <w:sdtContent>
                <w:p w:rsidR="005975B0" w:rsidP="00194FFE" w:rsidRDefault="005975B0" w14:paraId="6557CE70" w14:textId="77777777">
                  <w:pPr>
                    <w:pStyle w:val="Sinespaciado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CB0A7B31-20A2-40A2-BA6A-5030656B8746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Ttulo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CB0A7B31-20A2-40A2-BA6A-5030656B8746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Ttulo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CB0A7B31-20A2-40A2-BA6A-5030656B8746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Ttulo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Ttulo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CB0A7B31-20A2-40A2-BA6A-5030656B8746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Ttulo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Ttulo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CB0A7B31-20A2-40A2-BA6A-5030656B8746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Ttulo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CB0A7B31-20A2-40A2-BA6A-5030656B8746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Ttulo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Sinespaciado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Sinespaciado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Sinespaciado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Sinespaciado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Sinespaciado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Sinespaciado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Sinespaciado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Sinespaciado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CB0A7B31-20A2-40A2-BA6A-5030656B8746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CB0A7B31-20A2-40A2-BA6A-5030656B8746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8350A8" w:rsidR="008350A8" w:rsidP="00194FFE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CB0A7B31-20A2-40A2-BA6A-5030656B8746}"/>
                    <w:text/>
                  </w:sdtPr>
                  <w:sdtContent>
                    <w:tc>
                      <w:tcPr>
                        <w:tcW w:w="2732" w:type="dxa"/>
                      </w:tcPr>
                      <w:p w:rsidRPr="008350A8" w:rsidR="008350A8" w:rsidP="00194FFE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CB0A7B31-20A2-40A2-BA6A-5030656B8746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264365" w:rsidR="008350A8" w:rsidP="00194FFE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CB0A7B31-20A2-40A2-BA6A-5030656B874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264365" w:rsidR="008350A8" w:rsidP="00194FFE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CB0A7B31-20A2-40A2-BA6A-5030656B8746}"/>
                    <w:text/>
                  </w:sdtPr>
                  <w:sdtContent>
                    <w:tc>
                      <w:tcPr>
                        <w:tcW w:w="1701" w:type="dxa"/>
                      </w:tcPr>
                      <w:p w:rsidRPr="00264365" w:rsidR="008350A8" w:rsidP="00194FFE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CB0A7B31-20A2-40A2-BA6A-5030656B874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264365" w:rsidR="008350A8" w:rsidP="00194FFE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CB0A7B31-20A2-40A2-BA6A-5030656B874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264365" w:rsidR="008350A8" w:rsidP="00194FFE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CB0A7B31-20A2-40A2-BA6A-5030656B8746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194FFE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Sinespaciado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Sinespaciado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Sinespaciado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Sinespaciado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Sinespaciado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Sinespaciado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Sinespaciado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Sinespaciado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CB0A7B31-20A2-40A2-BA6A-5030656B8746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Sinespaciado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Sinespaciado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Sinespaciado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Sinespaciado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CB0A7B31-20A2-40A2-BA6A-5030656B8746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194FFE" w:rsidRDefault="008350A8" w14:paraId="02B057C8" w14:textId="77777777">
                        <w:pPr>
                          <w:pStyle w:val="Sinespaciado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CB0A7B31-20A2-40A2-BA6A-5030656B8746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194FFE" w:rsidRDefault="008350A8" w14:paraId="422443FC" w14:textId="77777777">
                        <w:pPr>
                          <w:pStyle w:val="Sinespaciado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Sinespaciado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Sinespaciado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Sinespaciado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Sinespaciado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Sinespaciado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Sinespaciado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Sinespaciado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Sinespaciado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Sinespaciado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Sinespaciado"/>
            </w:pPr>
          </w:p>
        </w:tc>
        <w:sdt>
          <w:sdtPr>
            <w:rPr>
              <w:rStyle w:val="Textoennegrita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CB0A7B31-20A2-40A2-BA6A-5030656B8746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Sinespaciado"/>
                  <w:rPr>
                    <w:rStyle w:val="Textoennegrita"/>
                  </w:rPr>
                </w:pPr>
                <w:proofErr w:type="spellStart"/>
                <w:r w:rsidRPr="008350A8">
                  <w:rPr>
                    <w:rStyle w:val="Textoennegrita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Textoennegrita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CB0A7B31-20A2-40A2-BA6A-5030656B8746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Sinespaciado"/>
                  <w:jc w:val="right"/>
                  <w:rPr>
                    <w:rStyle w:val="Textoennegrita"/>
                  </w:rPr>
                </w:pPr>
                <w:proofErr w:type="spellStart"/>
                <w:r w:rsidRPr="008350A8">
                  <w:rPr>
                    <w:rStyle w:val="Textoennegrita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8350A8" w:rsidP="00676789" w:rsidRDefault="00F14219" w14:paraId="42F0624B" w14:textId="5D2D3FAD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D356D" w:rsidTr="00194FFE" w14:paraId="04943845" w14:textId="77777777">
        <w:trPr>
          <w:trHeight w:val="1689"/>
        </w:trPr>
        <w:tc>
          <w:tcPr>
            <w:tcW w:w="5098" w:type="dxa"/>
          </w:tcPr>
          <w:p w:rsidR="00ED356D" w:rsidP="00676789" w:rsidRDefault="00ED356D" w14:paraId="27E9FFAB" w14:textId="77777777">
            <w:pPr>
              <w:rPr>
                <w:sz w:val="12"/>
                <w:szCs w:val="12"/>
              </w:rPr>
            </w:pPr>
          </w:p>
        </w:tc>
        <w:tc>
          <w:tcPr>
            <w:tcW w:w="5098" w:type="dxa"/>
          </w:tcPr>
          <w:p w:rsidR="00BF00A3" w:rsidP="00676789" w:rsidRDefault="003606FE" w14:paraId="726B5F0E" w14:textId="77777777">
            <w:pPr>
              <w:rPr>
                <w:rStyle w:val="Textoennegrita"/>
              </w:rPr>
            </w:pPr>
            <w:proofErr w:type="spellStart"/>
            <w:r>
              <w:rPr>
                <w:rStyle w:val="Textoennegrita"/>
              </w:rPr>
              <w:t>Firma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cliente</w:t>
            </w:r>
            <w:proofErr w:type="spellEnd"/>
            <w:r>
              <w:rPr>
                <w:rStyle w:val="Textoennegrita"/>
              </w:rPr>
              <w:t>:</w:t>
            </w:r>
          </w:p>
          <w:sdt>
            <w:sdtPr>
              <w:rPr>
                <w:sz w:val="12"/>
                <w:szCs w:val="12"/>
              </w:rPr>
              <w:alias w:val="#Nav: /Header/ABCTSalesSignature"/>
              <w:tag w:val="#Nav: Standard_Sales_Order_Conf/1305"/>
              <w:id w:val="1796013423"/>
              <w:dataBinding w:prefixMappings="xmlns:ns0='urn:microsoft-dynamics-nav/reports/Standard_Sales_Order_Conf/1305/'" w:xpath="/ns0:NavWordReportXmlPart[1]/ns0:Header[1]/ns0:ABCTSalesSignature[1]" w:storeItemID="{CB0A7B31-20A2-40A2-BA6A-5030656B8746}"/>
              <w:picture/>
            </w:sdtPr>
            <w:sdtContent>
              <w:p w:rsidR="003606FE" w:rsidP="00676789" w:rsidRDefault="008F2D79" w14:paraId="57020C06" w14:textId="6C5B9112">
                <w:pPr>
                  <w:rPr>
                    <w:sz w:val="12"/>
                    <w:szCs w:val="12"/>
                  </w:rPr>
                </w:pPr>
                <w:r>
                  <w:rPr>
                    <w:noProof/>
                    <w:sz w:val="12"/>
                    <w:szCs w:val="12"/>
                  </w:rPr>
                  <w:drawing>
                    <wp:inline distT="0" distB="0" distL="0" distR="0" wp14:anchorId="4F2E22CF" wp14:editId="1C1C08BF">
                      <wp:extent cx="1524000" cy="1524000"/>
                      <wp:effectExtent l="0" t="0" r="0" b="0"/>
                      <wp:docPr id="2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Pr="00675FB4" w:rsidR="00F14219" w:rsidP="00676789" w:rsidRDefault="00F14219" w14:paraId="4F0E840B" w14:textId="20C02833">
      <w:pPr>
        <w:rPr>
          <w:sz w:val="12"/>
          <w:szCs w:val="12"/>
        </w:rPr>
      </w:pPr>
    </w:p>
    <w:sectPr w:rsidRPr="00675FB4" w:rsidR="00F14219" w:rsidSect="00A476F1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1007" w:rsidP="00E40C63" w:rsidRDefault="00F11007" w14:paraId="6A49BC56" w14:textId="77777777">
      <w:pPr>
        <w:spacing w:after="0"/>
      </w:pPr>
      <w:r>
        <w:separator/>
      </w:r>
    </w:p>
  </w:endnote>
  <w:endnote w:type="continuationSeparator" w:id="0">
    <w:p w:rsidR="00F11007" w:rsidP="00E40C63" w:rsidRDefault="00F11007" w14:paraId="72A028C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CB0A7B31-20A2-40A2-BA6A-5030656B8746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Sinespaciado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Piedepgina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CB0A7B31-20A2-40A2-BA6A-5030656B8746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CB0A7B31-20A2-40A2-BA6A-5030656B8746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Ttulo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CB0A7B31-20A2-40A2-BA6A-5030656B8746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Ttulo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CB0A7B31-20A2-40A2-BA6A-5030656B8746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Ttulo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CB0A7B31-20A2-40A2-BA6A-5030656B874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Ttulo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CB0A7B31-20A2-40A2-BA6A-5030656B8746}"/>
          <w:text/>
        </w:sdtPr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CB0A7B31-20A2-40A2-BA6A-5030656B8746}"/>
          <w:text/>
        </w:sdtPr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CB0A7B31-20A2-40A2-BA6A-5030656B8746}"/>
          <w:text/>
        </w:sdtPr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CB0A7B31-20A2-40A2-BA6A-5030656B874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CB0A7B31-20A2-40A2-BA6A-5030656B8746}"/>
          <w:text/>
        </w:sdtPr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Ttulo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CB0A7B31-20A2-40A2-BA6A-5030656B8746}"/>
          <w:text/>
        </w:sdtPr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Ttulo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CB0A7B31-20A2-40A2-BA6A-5030656B8746}"/>
          <w:text/>
        </w:sdtPr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Ttulo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CB0A7B31-20A2-40A2-BA6A-5030656B874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Ttulo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000000" w14:paraId="49F58A17" w14:textId="77777777">
          <w:pPr>
            <w:pStyle w:val="Sinespaciado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CB0A7B31-20A2-40A2-BA6A-5030656B8746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CB0A7B31-20A2-40A2-BA6A-5030656B8746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CB0A7B31-20A2-40A2-BA6A-5030656B8746}"/>
          <w:text/>
        </w:sdtPr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Sinespaciado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CB0A7B31-20A2-40A2-BA6A-5030656B8746}"/>
          <w:text/>
        </w:sdtPr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Sinespaciado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CB0A7B31-20A2-40A2-BA6A-5030656B874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Sinespaciado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1007" w:rsidP="00E40C63" w:rsidRDefault="00F11007" w14:paraId="0CE7E9C4" w14:textId="77777777">
      <w:pPr>
        <w:spacing w:after="0"/>
      </w:pPr>
      <w:r>
        <w:separator/>
      </w:r>
    </w:p>
  </w:footnote>
  <w:footnote w:type="continuationSeparator" w:id="0">
    <w:p w:rsidR="00F11007" w:rsidP="00E40C63" w:rsidRDefault="00F11007" w14:paraId="68C8F94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000000" w14:paraId="3D35C9F6" w14:textId="77777777">
          <w:pPr>
            <w:rPr>
              <w:rStyle w:val="Textoennegrita"/>
            </w:rPr>
          </w:pPr>
          <w:sdt>
            <w:sdtPr>
              <w:rPr>
                <w:rStyle w:val="Textoennegrita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CB0A7B31-20A2-40A2-BA6A-5030656B8746}"/>
              <w:text/>
            </w:sdtPr>
            <w:sdtContent>
              <w:proofErr w:type="spellStart"/>
              <w:r w:rsidRPr="002F0999" w:rsidR="002F0999">
                <w:rPr>
                  <w:rStyle w:val="Textoennegrita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CB0A7B31-20A2-40A2-BA6A-5030656B8746}"/>
            <w:text/>
          </w:sdtPr>
          <w:sdtContent>
            <w:p w:rsidRPr="002F2688" w:rsidR="002F0999" w:rsidP="002F0999" w:rsidRDefault="002F0999" w14:paraId="5391C473" w14:textId="77777777">
              <w:pPr>
                <w:pStyle w:val="Subttulo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1A2A40B4" w14:textId="77777777">
          <w:pPr>
            <w:pStyle w:val="Subttulo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CB0A7B31-20A2-40A2-BA6A-5030656B8746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Encabezado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Encabezado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Encabezado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000000" w14:paraId="2D32E71E" w14:textId="77777777">
          <w:pPr>
            <w:pStyle w:val="Ttulo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CB0A7B31-20A2-40A2-BA6A-5030656B8746}"/>
              <w:text/>
            </w:sdtPr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CB0A7B31-20A2-40A2-BA6A-5030656B8746}"/>
              <w:text/>
            </w:sdtPr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CB0A7B31-20A2-40A2-BA6A-5030656B8746}"/>
            <w:text/>
          </w:sdtPr>
          <w:sdtContent>
            <w:p w:rsidRPr="002F2688" w:rsidR="002F2688" w:rsidP="002F2688" w:rsidRDefault="002F2688" w14:paraId="14D9477D" w14:textId="77777777">
              <w:pPr>
                <w:pStyle w:val="Subttulo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00000" w14:paraId="6E9834DD" w14:textId="77777777">
          <w:pPr>
            <w:pStyle w:val="Subttulo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CB0A7B31-20A2-40A2-BA6A-5030656B8746}"/>
              <w:text/>
            </w:sdtPr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Encabezado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CB0A7B31-20A2-40A2-BA6A-5030656B8746}"/>
            <w:picture/>
          </w:sdtPr>
          <w:sdtContent>
            <w:p w:rsidR="002F2688" w:rsidP="002F2688" w:rsidRDefault="002F2688" w14:paraId="5105E081" w14:textId="77777777">
              <w:pPr>
                <w:pStyle w:val="Encabezado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94FFE"/>
    <w:rsid w:val="001B793C"/>
    <w:rsid w:val="001D1CE2"/>
    <w:rsid w:val="001D5AC3"/>
    <w:rsid w:val="001D6807"/>
    <w:rsid w:val="0020108A"/>
    <w:rsid w:val="00220746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606FE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0592"/>
    <w:rsid w:val="004B22F6"/>
    <w:rsid w:val="004B47ED"/>
    <w:rsid w:val="004B6FE5"/>
    <w:rsid w:val="004C60A5"/>
    <w:rsid w:val="004F2432"/>
    <w:rsid w:val="004F253E"/>
    <w:rsid w:val="005158E0"/>
    <w:rsid w:val="0051660C"/>
    <w:rsid w:val="00516EFD"/>
    <w:rsid w:val="00524FE6"/>
    <w:rsid w:val="00543913"/>
    <w:rsid w:val="00552846"/>
    <w:rsid w:val="00563DCD"/>
    <w:rsid w:val="005731CF"/>
    <w:rsid w:val="00587157"/>
    <w:rsid w:val="005926C4"/>
    <w:rsid w:val="00595F7F"/>
    <w:rsid w:val="005963DE"/>
    <w:rsid w:val="005975B0"/>
    <w:rsid w:val="005A0994"/>
    <w:rsid w:val="005F2559"/>
    <w:rsid w:val="005F5EC9"/>
    <w:rsid w:val="005F6BCC"/>
    <w:rsid w:val="005F7183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46D9"/>
    <w:rsid w:val="00815D27"/>
    <w:rsid w:val="00817EE6"/>
    <w:rsid w:val="00820262"/>
    <w:rsid w:val="00826088"/>
    <w:rsid w:val="008350A8"/>
    <w:rsid w:val="00836184"/>
    <w:rsid w:val="00842870"/>
    <w:rsid w:val="00844D12"/>
    <w:rsid w:val="00845DAF"/>
    <w:rsid w:val="00845E08"/>
    <w:rsid w:val="0085272F"/>
    <w:rsid w:val="008533EF"/>
    <w:rsid w:val="00856BBF"/>
    <w:rsid w:val="008A7065"/>
    <w:rsid w:val="008C3901"/>
    <w:rsid w:val="008D3407"/>
    <w:rsid w:val="008D7475"/>
    <w:rsid w:val="008E766D"/>
    <w:rsid w:val="008F0A38"/>
    <w:rsid w:val="008F2D79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0A3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356D"/>
    <w:rsid w:val="00ED6DDE"/>
    <w:rsid w:val="00EE2CA3"/>
    <w:rsid w:val="00EE53F7"/>
    <w:rsid w:val="00F11007"/>
    <w:rsid w:val="00F14176"/>
    <w:rsid w:val="00F14219"/>
    <w:rsid w:val="00F20F72"/>
    <w:rsid w:val="00F219F1"/>
    <w:rsid w:val="00F250CF"/>
    <w:rsid w:val="00F36FA0"/>
    <w:rsid w:val="00F44822"/>
    <w:rsid w:val="00F61FAA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1383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63"/>
  </w:style>
  <w:style w:type="character" w:styleId="Textoennegrita">
    <w:name w:val="Strong"/>
    <w:basedOn w:val="Fuentedeprrafopredeter"/>
    <w:uiPriority w:val="22"/>
    <w:qFormat/>
    <w:rsid w:val="00E40C6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0C63"/>
  </w:style>
  <w:style w:type="character" w:styleId="Textodelmarcadordeposicin">
    <w:name w:val="Placeholder Text"/>
    <w:basedOn w:val="Fuentedeprrafopredeter"/>
    <w:uiPriority w:val="99"/>
    <w:semiHidden/>
    <w:rsid w:val="00E40C63"/>
    <w:rPr>
      <w:color w:val="808080"/>
    </w:rPr>
  </w:style>
  <w:style w:type="table" w:styleId="Tablaconcuadrculaclara">
    <w:name w:val="Grid Table Light"/>
    <w:basedOn w:val="Tabla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basedOn w:val="Normal"/>
    <w:uiPriority w:val="1"/>
    <w:qFormat/>
    <w:rsid w:val="00E111C4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A42BE5"/>
    <w:rPr>
      <w:b/>
      <w:sz w:val="18"/>
      <w:szCs w:val="16"/>
    </w:rPr>
  </w:style>
  <w:style w:type="paragraph" w:styleId="Ttulo">
    <w:name w:val="Title"/>
    <w:basedOn w:val="Encabezado"/>
    <w:next w:val="Normal"/>
    <w:link w:val="Ttulo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A42BE5"/>
    <w:rPr>
      <w:rFonts w:asciiTheme="majorHAnsi" w:hAnsiTheme="majorHAnsi"/>
      <w:sz w:val="36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A42BE5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42BE5"/>
    <w:rPr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C60A5"/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delista6concolores-nfasis5">
    <w:name w:val="List Table 6 Colorful Accent 5"/>
    <w:basedOn w:val="Tabla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D0AAD"/>
    <w:rsid w:val="000E6FA9"/>
    <w:rsid w:val="00192BC8"/>
    <w:rsid w:val="001945ED"/>
    <w:rsid w:val="001D5512"/>
    <w:rsid w:val="00220746"/>
    <w:rsid w:val="00281485"/>
    <w:rsid w:val="002A1CC9"/>
    <w:rsid w:val="00446B38"/>
    <w:rsid w:val="00485D1F"/>
    <w:rsid w:val="004B0592"/>
    <w:rsid w:val="004C74A2"/>
    <w:rsid w:val="004D1F9D"/>
    <w:rsid w:val="004D6253"/>
    <w:rsid w:val="005158E0"/>
    <w:rsid w:val="005D1BEF"/>
    <w:rsid w:val="0065034B"/>
    <w:rsid w:val="00677DBC"/>
    <w:rsid w:val="007A64E2"/>
    <w:rsid w:val="008146D9"/>
    <w:rsid w:val="00842870"/>
    <w:rsid w:val="00930259"/>
    <w:rsid w:val="009575B4"/>
    <w:rsid w:val="00987AD8"/>
    <w:rsid w:val="00A871B5"/>
    <w:rsid w:val="00A97C90"/>
    <w:rsid w:val="00AF695F"/>
    <w:rsid w:val="00B56AF6"/>
    <w:rsid w:val="00CC2976"/>
    <w:rsid w:val="00CC2B23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45E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  <w:style w:type="paragraph" w:customStyle="1" w:styleId="94739F1798D146A281157A8967F286DB">
    <w:name w:val="94739F1798D146A281157A8967F286DB"/>
    <w:rsid w:val="00987AD8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9ACDDE80E42436CBDE5B09CC7DB40C5">
    <w:name w:val="19ACDDE80E42436CBDE5B09CC7DB40C5"/>
    <w:rsid w:val="00987AD8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6B0794F55EC4387BCB04449C4A68B23">
    <w:name w:val="C6B0794F55EC4387BCB04449C4A68B23"/>
    <w:rsid w:val="00987AD8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5E5F50C983F442C953AA442D439ED22">
    <w:name w:val="35E5F50C983F442C953AA442D439ED22"/>
    <w:rsid w:val="00987AD8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E21CD011F2244DA8A450769E64ABADB">
    <w:name w:val="FE21CD011F2244DA8A450769E64ABADB"/>
    <w:rsid w:val="00987AD8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F7A37C-D90C-40AA-8B63-81F0CAD3F72F}">
  <we:reference id="wa200007356" version="1.0.0.2" store="es-E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A B C T S a l e s S i g n a t u r e > A B C T S a l e s S i g n a t u r e < / A B C T S a l e s S i g n a t u r e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0A7B31-20A2-40A2-BA6A-5030656B8746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2019-02-20T12:33:00Z</dcterms:created>
  <dcterms:modified xsi:type="dcterms:W3CDTF">2025-03-30T14:25:00Z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